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0B4" w:rsidRDefault="00A460B4" w:rsidP="00364AAD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73.25pt;height:24.75pt">
            <v:shadow on="t" opacity="52429f"/>
            <v:textpath style="font-family:&quot;Arial Black&quot;;font-size:18pt;font-style:italic;v-text-kern:t" trim="t" fitpath="t" string="Crossword Puzzle"/>
          </v:shape>
        </w:pict>
      </w:r>
    </w:p>
    <w:p w:rsidR="00A460B4" w:rsidRDefault="00A460B4" w:rsidP="00364AAD">
      <w:pPr>
        <w:jc w:val="center"/>
      </w:pPr>
    </w:p>
    <w:p w:rsidR="00A460B4" w:rsidRDefault="00A460B4" w:rsidP="00364AAD">
      <w:pPr>
        <w:jc w:val="center"/>
      </w:pPr>
    </w:p>
    <w:p w:rsidR="00A460B4" w:rsidRDefault="00A460B4" w:rsidP="00D16494">
      <w:pPr>
        <w:jc w:val="center"/>
      </w:pPr>
      <w:r w:rsidRPr="00556D1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6" type="#_x0000_t75" style="width:323.25pt;height:267.75pt;visibility:visible">
            <v:imagedata r:id="rId4" o:title=""/>
          </v:shape>
        </w:pict>
      </w:r>
    </w:p>
    <w:p w:rsidR="00A460B4" w:rsidRDefault="00A460B4" w:rsidP="00AD2AE8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pict>
          <v:shape id="_x0000_i1027" type="#_x0000_t75" style="width:109.5pt;height:159.75pt">
            <v:imagedata r:id="rId5" o:title=""/>
          </v:shape>
        </w:pict>
      </w:r>
    </w:p>
    <w:p w:rsidR="00A460B4" w:rsidRDefault="00A460B4" w:rsidP="00AD2AE8">
      <w:pPr>
        <w:jc w:val="center"/>
        <w:rPr>
          <w:rFonts w:ascii="Arial" w:hAnsi="Arial" w:cs="Arial"/>
          <w:sz w:val="20"/>
          <w:szCs w:val="20"/>
        </w:rPr>
      </w:pPr>
    </w:p>
    <w:p w:rsidR="00A460B4" w:rsidRPr="00A94D38" w:rsidRDefault="00A460B4" w:rsidP="00AD2AE8">
      <w:pPr>
        <w:jc w:val="center"/>
        <w:rPr>
          <w:rFonts w:ascii="Arial" w:hAnsi="Arial" w:cs="Arial"/>
          <w:sz w:val="20"/>
          <w:szCs w:val="20"/>
        </w:rPr>
      </w:pPr>
      <w:r w:rsidRPr="00A94D38">
        <w:rPr>
          <w:rFonts w:ascii="Arial" w:hAnsi="Arial" w:cs="Arial"/>
          <w:sz w:val="20"/>
          <w:szCs w:val="20"/>
        </w:rPr>
        <w:t>Copyright © Sermons4Kids, Inc.</w:t>
      </w:r>
    </w:p>
    <w:p w:rsidR="00A460B4" w:rsidRDefault="00A460B4" w:rsidP="00033A79">
      <w:pPr>
        <w:jc w:val="center"/>
        <w:rPr>
          <w:rFonts w:ascii="Arial" w:hAnsi="Arial" w:cs="Arial"/>
          <w:sz w:val="20"/>
          <w:szCs w:val="20"/>
        </w:rPr>
      </w:pPr>
      <w:r w:rsidRPr="00A94D38">
        <w:rPr>
          <w:rFonts w:ascii="Arial" w:hAnsi="Arial" w:cs="Arial"/>
          <w:sz w:val="20"/>
          <w:szCs w:val="20"/>
        </w:rPr>
        <w:t>May be reproduced for Ministry Use</w:t>
      </w:r>
    </w:p>
    <w:p w:rsidR="00A460B4" w:rsidRDefault="00A460B4">
      <w:r>
        <w:rPr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9.8pt;margin-top:0;width:297pt;height:36pt;z-index:251658240" strokeweight="1.25pt">
            <v:textbox style="mso-next-textbox:#_x0000_s1026">
              <w:txbxContent>
                <w:p w:rsidR="00A460B4" w:rsidRPr="00F757B6" w:rsidRDefault="00A460B4" w:rsidP="000659A0">
                  <w:pPr>
                    <w:jc w:val="center"/>
                    <w:rPr>
                      <w:rFonts w:ascii="Kristen ITC" w:hAnsi="Kristen ITC"/>
                      <w:b/>
                      <w:sz w:val="40"/>
                      <w:szCs w:val="40"/>
                    </w:rPr>
                  </w:pPr>
                  <w:r w:rsidRPr="00F757B6">
                    <w:rPr>
                      <w:rFonts w:ascii="Kristen ITC" w:hAnsi="Kristen ITC"/>
                      <w:b/>
                      <w:sz w:val="40"/>
                      <w:szCs w:val="40"/>
                    </w:rPr>
                    <w:t>Children’s Worship Bulletin</w:t>
                  </w:r>
                </w:p>
              </w:txbxContent>
            </v:textbox>
          </v:shape>
        </w:pict>
      </w:r>
    </w:p>
    <w:p w:rsidR="00A460B4" w:rsidRDefault="00A460B4"/>
    <w:p w:rsidR="00A460B4" w:rsidRDefault="00A460B4"/>
    <w:p w:rsidR="00A460B4" w:rsidRDefault="00A460B4"/>
    <w:p w:rsidR="00A460B4" w:rsidRDefault="00A460B4"/>
    <w:p w:rsidR="00A460B4" w:rsidRDefault="00A460B4">
      <w:r>
        <w:rPr>
          <w:noProof/>
          <w:lang w:val="en-GB" w:eastAsia="en-GB"/>
        </w:rPr>
        <w:pict>
          <v:shapetype id="_x0000_t64" coordsize="21600,21600" o:spt="64" adj="2809,10800" path="m@28@0c@27@1@26@3@25@0l@21@4c@22@5@23@6@24@4x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o:connecttype="custom" o:connectlocs="@35,@0;@38,10800;@37,@4;@36,10800" o:connectangles="270,180,90,0" textboxrect="@31,@33,@32,@34"/>
            <v:handles>
              <v:h position="topLeft,#0" yrange="0,4459"/>
              <v:h position="#1,bottomRight" xrange="8640,12960"/>
            </v:handles>
          </v:shapetype>
          <v:shape id="_x0000_s1027" type="#_x0000_t64" style="position:absolute;margin-left:78.3pt;margin-top:.3pt;width:196.7pt;height:53.35pt;z-index:251657216;mso-wrap-style:none">
            <v:textbox style="mso-next-textbox:#_x0000_s1027;mso-fit-shape-to-text:t">
              <w:txbxContent>
                <w:p w:rsidR="00A460B4" w:rsidRPr="007E0307" w:rsidRDefault="00A460B4" w:rsidP="007E0307">
                  <w:r>
                    <w:pict>
                      <v:shapetype id="_x0000_t156" coordsize="21600,21600" o:spt="156" adj="2809,10800" path="m@25@0c@26@3@27@1@28@0m@21@4c@22@5@23@6@24@4e">
                        <v:formulas>
                          <v:f eqn="val #0"/>
                          <v:f eqn="prod @0 41 9"/>
                          <v:f eqn="prod @0 23 9"/>
                          <v:f eqn="sum 0 0 @2"/>
                          <v:f eqn="sum 21600 0 #0"/>
                          <v:f eqn="sum 21600 0 @1"/>
                          <v:f eqn="sum 21600 0 @3"/>
                          <v:f eqn="sum #1 0 10800"/>
                          <v:f eqn="sum 21600 0 #1"/>
                          <v:f eqn="prod @8 2 3"/>
                          <v:f eqn="prod @8 4 3"/>
                          <v:f eqn="prod @8 2 1"/>
                          <v:f eqn="sum 21600 0 @9"/>
                          <v:f eqn="sum 21600 0 @10"/>
                          <v:f eqn="sum 21600 0 @11"/>
                          <v:f eqn="prod #1 2 3"/>
                          <v:f eqn="prod #1 4 3"/>
                          <v:f eqn="prod #1 2 1"/>
                          <v:f eqn="sum 21600 0 @15"/>
                          <v:f eqn="sum 21600 0 @16"/>
                          <v:f eqn="sum 21600 0 @17"/>
                          <v:f eqn="if @7 @14 0"/>
                          <v:f eqn="if @7 @13 @15"/>
                          <v:f eqn="if @7 @12 @16"/>
                          <v:f eqn="if @7 21600 @17"/>
                          <v:f eqn="if @7 0 @20"/>
                          <v:f eqn="if @7 @9 @19"/>
                          <v:f eqn="if @7 @10 @18"/>
                          <v:f eqn="if @7 @11 21600"/>
                          <v:f eqn="sum @24 0 @21"/>
                          <v:f eqn="sum @4 0 @0"/>
                          <v:f eqn="max @21 @25"/>
                          <v:f eqn="min @24 @28"/>
                          <v:f eqn="prod @0 2 1"/>
                          <v:f eqn="sum 21600 0 @33"/>
                          <v:f eqn="mid @26 @27"/>
                          <v:f eqn="mid @24 @28"/>
                          <v:f eqn="mid @22 @23"/>
                          <v:f eqn="mid @21 @25"/>
                        </v:formulas>
                        <v:path textpathok="t" o:connecttype="custom" o:connectlocs="@35,@0;@38,10800;@37,@4;@36,10800" o:connectangles="270,180,90,0"/>
                        <v:textpath on="t" fitshape="t" xscale="t"/>
                        <v:handles>
                          <v:h position="topLeft,#0" yrange="0,4459"/>
                          <v:h position="#1,bottomRight" xrange="8640,12960"/>
                        </v:handles>
                        <o:lock v:ext="edit" text="t" shapetype="t"/>
                      </v:shapetype>
                      <v:shape id="_x0000_i1029" type="#_x0000_t156" style="width:180pt;height:21pt" fillcolor="black">
                        <v:shadow color="#868686"/>
                        <v:textpath style="font-family:&quot;Times New Roman&quot;;font-size:14pt;font-style:italic;v-text-spacing:78650f;v-text-kern:t" trim="t" fitpath="t" xscale="f" string="When Your Load Is Heavy"/>
                      </v:shape>
                    </w:pict>
                  </w:r>
                </w:p>
              </w:txbxContent>
            </v:textbox>
          </v:shape>
        </w:pict>
      </w:r>
    </w:p>
    <w:p w:rsidR="00A460B4" w:rsidRDefault="00A460B4" w:rsidP="000659A0">
      <w:pPr>
        <w:jc w:val="center"/>
      </w:pPr>
    </w:p>
    <w:p w:rsidR="00A460B4" w:rsidRDefault="00A460B4" w:rsidP="000659A0">
      <w:pPr>
        <w:jc w:val="center"/>
      </w:pPr>
    </w:p>
    <w:p w:rsidR="00A460B4" w:rsidRDefault="00A460B4" w:rsidP="000659A0">
      <w:pPr>
        <w:jc w:val="center"/>
        <w:rPr>
          <w:rFonts w:ascii="Verdana" w:hAnsi="Verdana"/>
          <w:b/>
        </w:rPr>
      </w:pPr>
    </w:p>
    <w:p w:rsidR="00A460B4" w:rsidRDefault="00A460B4" w:rsidP="000659A0">
      <w:pPr>
        <w:jc w:val="center"/>
        <w:rPr>
          <w:rFonts w:ascii="Verdana" w:hAnsi="Verdana"/>
          <w:b/>
        </w:rPr>
      </w:pPr>
    </w:p>
    <w:p w:rsidR="00A460B4" w:rsidRDefault="00A460B4" w:rsidP="000659A0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Mathew 11:28-30</w:t>
      </w:r>
      <w:r>
        <w:rPr>
          <w:rFonts w:ascii="Verdana" w:hAnsi="Verdana"/>
          <w:sz w:val="20"/>
          <w:szCs w:val="20"/>
        </w:rPr>
        <w:br/>
      </w:r>
    </w:p>
    <w:p w:rsidR="00A460B4" w:rsidRDefault="00A460B4" w:rsidP="000659A0">
      <w:pPr>
        <w:jc w:val="center"/>
        <w:rPr>
          <w:rFonts w:ascii="Verdana" w:hAnsi="Verdana"/>
          <w:sz w:val="20"/>
          <w:szCs w:val="20"/>
        </w:rPr>
      </w:pPr>
    </w:p>
    <w:p w:rsidR="00A460B4" w:rsidRDefault="00A460B4" w:rsidP="000659A0">
      <w:pPr>
        <w:jc w:val="center"/>
      </w:pPr>
      <w:r>
        <w:pict>
          <v:shape id="_x0000_i1030" type="#_x0000_t136" style="width:173.25pt;height:24.75pt">
            <v:shadow on="t" opacity="52429f"/>
            <v:textpath style="font-family:&quot;Arial Black&quot;;font-size:18pt;font-style:italic;v-text-kern:t" trim="t" fitpath="t" string="Word Search Puzzle"/>
          </v:shape>
        </w:pict>
      </w:r>
    </w:p>
    <w:p w:rsidR="00A460B4" w:rsidRDefault="00A460B4" w:rsidP="000659A0">
      <w:pPr>
        <w:jc w:val="center"/>
        <w:rPr>
          <w:rFonts w:ascii="Verdana" w:hAnsi="Verdana"/>
          <w:sz w:val="20"/>
          <w:szCs w:val="20"/>
        </w:rPr>
      </w:pPr>
    </w:p>
    <w:p w:rsidR="00A460B4" w:rsidRPr="006155CB" w:rsidRDefault="00A460B4" w:rsidP="009978C6">
      <w:pPr>
        <w:jc w:val="center"/>
        <w:rPr>
          <w:rFonts w:ascii="Arial" w:hAnsi="Arial" w:cs="Arial"/>
          <w:b/>
          <w:sz w:val="20"/>
          <w:szCs w:val="20"/>
        </w:rPr>
      </w:pPr>
      <w:r w:rsidRPr="00556D13">
        <w:rPr>
          <w:noProof/>
        </w:rPr>
        <w:pict>
          <v:shape id="_x0000_i1031" type="#_x0000_t75" style="width:330pt;height:272.25pt;visibility:visible">
            <v:imagedata r:id="rId6" o:title=""/>
          </v:shape>
        </w:pict>
      </w:r>
      <w:r>
        <w:rPr>
          <w:noProof/>
        </w:rPr>
        <w:br/>
      </w:r>
      <w:r>
        <w:br/>
      </w:r>
      <w:r w:rsidRPr="00681764">
        <w:rPr>
          <w:rFonts w:ascii="Arial" w:hAnsi="Arial" w:cs="Arial"/>
          <w:b/>
          <w:noProof/>
          <w:sz w:val="20"/>
          <w:szCs w:val="20"/>
        </w:rPr>
        <w:pict>
          <v:shape id="_x0000_i1032" type="#_x0000_t75" style="width:305.25pt;height:35.25pt;visibility:visible">
            <v:imagedata r:id="rId7" o:title=""/>
          </v:shape>
        </w:pict>
      </w:r>
    </w:p>
    <w:p w:rsidR="00A460B4" w:rsidRDefault="00A460B4" w:rsidP="00382B33">
      <w:pPr>
        <w:jc w:val="center"/>
        <w:rPr>
          <w:rFonts w:ascii="Arial" w:hAnsi="Arial" w:cs="Arial"/>
          <w:sz w:val="40"/>
          <w:szCs w:val="40"/>
        </w:rPr>
      </w:pPr>
      <w:r w:rsidRPr="00046A55">
        <w:rPr>
          <w:sz w:val="16"/>
          <w:szCs w:val="16"/>
        </w:rPr>
        <w:pict>
          <v:shape id="_x0000_i1033" type="#_x0000_t136" style="width:137.25pt;height:24.75pt">
            <v:shadow on="t" opacity="52429f"/>
            <v:textpath style="font-family:&quot;Arial Black&quot;;font-size:18pt;font-style:italic;v-text-kern:t" trim="t" fitpath="t" string="Coloring Page"/>
          </v:shape>
        </w:pict>
      </w:r>
      <w:r>
        <w:rPr>
          <w:sz w:val="16"/>
          <w:szCs w:val="16"/>
        </w:rPr>
        <w:br/>
      </w:r>
    </w:p>
    <w:p w:rsidR="00A460B4" w:rsidRPr="006161DA" w:rsidRDefault="00A460B4" w:rsidP="006161DA">
      <w:pPr>
        <w:jc w:val="center"/>
        <w:rPr>
          <w:rFonts w:ascii="Arial" w:hAnsi="Arial" w:cs="Arial"/>
          <w:noProof/>
        </w:rPr>
      </w:pPr>
      <w:r>
        <w:rPr>
          <w:noProof/>
        </w:rPr>
        <w:pict>
          <v:shape id="_x0000_i1034" type="#_x0000_t75" style="width:345pt;height:427.5pt">
            <v:imagedata r:id="rId8" o:title=""/>
          </v:shape>
        </w:pict>
      </w:r>
      <w:r>
        <w:rPr>
          <w:noProof/>
        </w:rPr>
        <w:br/>
      </w:r>
    </w:p>
    <w:p w:rsidR="00A460B4" w:rsidRPr="005474CD" w:rsidRDefault="00A460B4" w:rsidP="00167E72">
      <w:pPr>
        <w:jc w:val="center"/>
        <w:rPr>
          <w:rFonts w:ascii="Arial" w:hAnsi="Arial" w:cs="Arial"/>
          <w:noProof/>
          <w:sz w:val="16"/>
          <w:szCs w:val="16"/>
        </w:rPr>
      </w:pPr>
      <w:r>
        <w:rPr>
          <w:rFonts w:ascii="Arial" w:hAnsi="Arial" w:cs="Arial"/>
          <w:sz w:val="22"/>
          <w:szCs w:val="22"/>
        </w:rPr>
        <w:br/>
      </w:r>
      <w:r w:rsidRPr="005474CD">
        <w:rPr>
          <w:rFonts w:ascii="Arial" w:hAnsi="Arial" w:cs="Arial"/>
          <w:noProof/>
          <w:sz w:val="16"/>
          <w:szCs w:val="16"/>
        </w:rPr>
        <w:t>From Thru-the-Bible Coloring Pages for Ages 4-8. © 1986,1988 Standard Publishing.</w:t>
      </w:r>
    </w:p>
    <w:p w:rsidR="00A460B4" w:rsidRPr="005474CD" w:rsidRDefault="00A460B4" w:rsidP="00167E72">
      <w:pPr>
        <w:jc w:val="center"/>
        <w:rPr>
          <w:rFonts w:ascii="Arial" w:hAnsi="Arial" w:cs="Arial"/>
          <w:noProof/>
          <w:sz w:val="16"/>
          <w:szCs w:val="16"/>
        </w:rPr>
      </w:pPr>
      <w:r w:rsidRPr="005474CD">
        <w:rPr>
          <w:rFonts w:ascii="Arial" w:hAnsi="Arial" w:cs="Arial"/>
          <w:noProof/>
          <w:sz w:val="16"/>
          <w:szCs w:val="16"/>
        </w:rPr>
        <w:t>Used by permission. Reproducible Coloring Books may be purchased from</w:t>
      </w:r>
    </w:p>
    <w:p w:rsidR="00A460B4" w:rsidRPr="005474CD" w:rsidRDefault="00A460B4" w:rsidP="00167E72">
      <w:pPr>
        <w:jc w:val="center"/>
        <w:rPr>
          <w:noProof/>
          <w:sz w:val="16"/>
          <w:szCs w:val="16"/>
        </w:rPr>
      </w:pPr>
      <w:r w:rsidRPr="005474CD">
        <w:rPr>
          <w:rFonts w:ascii="Arial" w:hAnsi="Arial" w:cs="Arial"/>
          <w:noProof/>
          <w:sz w:val="16"/>
          <w:szCs w:val="16"/>
        </w:rPr>
        <w:t>Standard Publishing, www.standardpub.com, 1-800-543-1301.</w:t>
      </w:r>
    </w:p>
    <w:p w:rsidR="00A460B4" w:rsidRDefault="00A460B4" w:rsidP="00382B33">
      <w:pPr>
        <w:jc w:val="center"/>
        <w:rPr>
          <w:noProof/>
        </w:rPr>
      </w:pPr>
      <w:r>
        <w:pict>
          <v:shape id="_x0000_i1035" type="#_x0000_t136" style="width:132pt;height:22.5pt">
            <v:shadow on="t" opacity="52429f"/>
            <v:textpath style="font-family:&quot;Arial Black&quot;;font-size:16pt;font-style:italic;v-text-kern:t" trim="t" fitpath="t" string="Decoder Puzzle"/>
          </v:shape>
        </w:pict>
      </w:r>
    </w:p>
    <w:p w:rsidR="00A460B4" w:rsidRDefault="00A460B4" w:rsidP="00382B33">
      <w:pPr>
        <w:jc w:val="center"/>
        <w:rPr>
          <w:noProof/>
        </w:rPr>
      </w:pPr>
    </w:p>
    <w:p w:rsidR="00A460B4" w:rsidRPr="00857662" w:rsidRDefault="00A460B4" w:rsidP="009978C6">
      <w:pPr>
        <w:jc w:val="center"/>
        <w:rPr>
          <w:rFonts w:ascii="Arial" w:hAnsi="Arial" w:cs="Arial"/>
          <w:sz w:val="22"/>
          <w:szCs w:val="22"/>
        </w:rPr>
      </w:pPr>
      <w:r w:rsidRPr="00857662">
        <w:rPr>
          <w:rFonts w:ascii="Arial" w:hAnsi="Arial" w:cs="Arial"/>
          <w:sz w:val="22"/>
          <w:szCs w:val="22"/>
        </w:rPr>
        <w:t>Each number represents a letter of the alphabet.  Substitute</w:t>
      </w:r>
      <w:r w:rsidRPr="00857662">
        <w:rPr>
          <w:rFonts w:ascii="Arial" w:hAnsi="Arial" w:cs="Arial"/>
          <w:sz w:val="22"/>
          <w:szCs w:val="22"/>
        </w:rPr>
        <w:br/>
        <w:t>correct letter for the numbers to reveal the coded words.</w:t>
      </w:r>
    </w:p>
    <w:p w:rsidR="00A460B4" w:rsidRDefault="00A460B4" w:rsidP="00382B33">
      <w:pPr>
        <w:jc w:val="center"/>
        <w:rPr>
          <w:noProof/>
        </w:rPr>
      </w:pPr>
    </w:p>
    <w:p w:rsidR="00A460B4" w:rsidRDefault="00A460B4" w:rsidP="00382B33">
      <w:pPr>
        <w:jc w:val="center"/>
        <w:rPr>
          <w:noProof/>
        </w:rPr>
      </w:pPr>
      <w:r>
        <w:rPr>
          <w:noProof/>
        </w:rPr>
        <w:pict>
          <v:shape id="_x0000_i1036" type="#_x0000_t75" style="width:320.25pt;height:278.25pt">
            <v:imagedata r:id="rId9" o:title=""/>
          </v:shape>
        </w:pict>
      </w:r>
    </w:p>
    <w:p w:rsidR="00A460B4" w:rsidRDefault="00A460B4" w:rsidP="00382B33">
      <w:pPr>
        <w:jc w:val="center"/>
        <w:rPr>
          <w:noProof/>
        </w:rPr>
      </w:pPr>
    </w:p>
    <w:p w:rsidR="00A460B4" w:rsidRDefault="00A460B4" w:rsidP="00C244C0">
      <w:pPr>
        <w:jc w:val="center"/>
        <w:rPr>
          <w:noProof/>
        </w:rPr>
      </w:pPr>
      <w:r>
        <w:rPr>
          <w:noProof/>
        </w:rPr>
        <w:pict>
          <v:shape id="_x0000_i1037" type="#_x0000_t75" style="width:306.75pt;height:160.5pt">
            <v:imagedata r:id="rId10" o:title=""/>
          </v:shape>
        </w:pict>
      </w:r>
    </w:p>
    <w:sectPr w:rsidR="00A460B4" w:rsidSect="00BC525B">
      <w:pgSz w:w="15840" w:h="12240" w:orient="landscape"/>
      <w:pgMar w:top="720" w:right="432" w:bottom="720" w:left="720" w:header="720" w:footer="720" w:gutter="0"/>
      <w:cols w:num="2" w:space="720" w:equalWidth="0">
        <w:col w:w="6984" w:space="720"/>
        <w:col w:w="6984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525B"/>
    <w:rsid w:val="00006C18"/>
    <w:rsid w:val="00024BC3"/>
    <w:rsid w:val="00025E52"/>
    <w:rsid w:val="00033A79"/>
    <w:rsid w:val="00037CEC"/>
    <w:rsid w:val="00046A55"/>
    <w:rsid w:val="000470EA"/>
    <w:rsid w:val="000659A0"/>
    <w:rsid w:val="0008335B"/>
    <w:rsid w:val="000A74BE"/>
    <w:rsid w:val="000A7560"/>
    <w:rsid w:val="000B72A1"/>
    <w:rsid w:val="000D176F"/>
    <w:rsid w:val="000D4985"/>
    <w:rsid w:val="000E2895"/>
    <w:rsid w:val="000E788D"/>
    <w:rsid w:val="00105BFC"/>
    <w:rsid w:val="001063B9"/>
    <w:rsid w:val="00106A1C"/>
    <w:rsid w:val="00106F4C"/>
    <w:rsid w:val="00116C63"/>
    <w:rsid w:val="001215A6"/>
    <w:rsid w:val="00125AED"/>
    <w:rsid w:val="00167E72"/>
    <w:rsid w:val="00176BE0"/>
    <w:rsid w:val="00182840"/>
    <w:rsid w:val="00192446"/>
    <w:rsid w:val="001B2EDC"/>
    <w:rsid w:val="001D53A9"/>
    <w:rsid w:val="002161DC"/>
    <w:rsid w:val="00245045"/>
    <w:rsid w:val="002654FE"/>
    <w:rsid w:val="00273E98"/>
    <w:rsid w:val="00284B81"/>
    <w:rsid w:val="00286FE2"/>
    <w:rsid w:val="002B3CB0"/>
    <w:rsid w:val="002B4A0B"/>
    <w:rsid w:val="002C2148"/>
    <w:rsid w:val="002D7220"/>
    <w:rsid w:val="00314484"/>
    <w:rsid w:val="0032056B"/>
    <w:rsid w:val="00327608"/>
    <w:rsid w:val="0034016B"/>
    <w:rsid w:val="00344099"/>
    <w:rsid w:val="003472D2"/>
    <w:rsid w:val="003475C0"/>
    <w:rsid w:val="00351494"/>
    <w:rsid w:val="003530FD"/>
    <w:rsid w:val="00361896"/>
    <w:rsid w:val="00364AAD"/>
    <w:rsid w:val="00376AC3"/>
    <w:rsid w:val="00380FAF"/>
    <w:rsid w:val="00382B33"/>
    <w:rsid w:val="00385123"/>
    <w:rsid w:val="003A1804"/>
    <w:rsid w:val="003B0BEF"/>
    <w:rsid w:val="003F1C1F"/>
    <w:rsid w:val="004524FB"/>
    <w:rsid w:val="00461036"/>
    <w:rsid w:val="004A4919"/>
    <w:rsid w:val="004C25E5"/>
    <w:rsid w:val="004E5B62"/>
    <w:rsid w:val="004F35F2"/>
    <w:rsid w:val="005038F4"/>
    <w:rsid w:val="005160FC"/>
    <w:rsid w:val="005474CD"/>
    <w:rsid w:val="00556D13"/>
    <w:rsid w:val="00572BAB"/>
    <w:rsid w:val="00583F6E"/>
    <w:rsid w:val="005A4E83"/>
    <w:rsid w:val="005B1CA2"/>
    <w:rsid w:val="005B3063"/>
    <w:rsid w:val="005B7ACC"/>
    <w:rsid w:val="005D4AFD"/>
    <w:rsid w:val="005E3100"/>
    <w:rsid w:val="005F3D52"/>
    <w:rsid w:val="00600C85"/>
    <w:rsid w:val="006155CB"/>
    <w:rsid w:val="006161DA"/>
    <w:rsid w:val="00646A72"/>
    <w:rsid w:val="00647C2A"/>
    <w:rsid w:val="006530B3"/>
    <w:rsid w:val="0066212E"/>
    <w:rsid w:val="00681764"/>
    <w:rsid w:val="006A56D7"/>
    <w:rsid w:val="006B295E"/>
    <w:rsid w:val="006C65D5"/>
    <w:rsid w:val="006E04C4"/>
    <w:rsid w:val="006E1687"/>
    <w:rsid w:val="006E26F8"/>
    <w:rsid w:val="006E3C43"/>
    <w:rsid w:val="00701CEC"/>
    <w:rsid w:val="00763B68"/>
    <w:rsid w:val="007757A6"/>
    <w:rsid w:val="007846C1"/>
    <w:rsid w:val="00796C7E"/>
    <w:rsid w:val="007C6150"/>
    <w:rsid w:val="007E0307"/>
    <w:rsid w:val="007F08DD"/>
    <w:rsid w:val="007F4EDE"/>
    <w:rsid w:val="008027AC"/>
    <w:rsid w:val="00806635"/>
    <w:rsid w:val="00816D76"/>
    <w:rsid w:val="008200FB"/>
    <w:rsid w:val="0082398C"/>
    <w:rsid w:val="00825B74"/>
    <w:rsid w:val="00857662"/>
    <w:rsid w:val="00883EE4"/>
    <w:rsid w:val="00884E7A"/>
    <w:rsid w:val="0089650E"/>
    <w:rsid w:val="008B17E6"/>
    <w:rsid w:val="00981EF3"/>
    <w:rsid w:val="00983413"/>
    <w:rsid w:val="009978C6"/>
    <w:rsid w:val="009C0263"/>
    <w:rsid w:val="009C03A7"/>
    <w:rsid w:val="009D0553"/>
    <w:rsid w:val="00A14C63"/>
    <w:rsid w:val="00A30826"/>
    <w:rsid w:val="00A33D45"/>
    <w:rsid w:val="00A41086"/>
    <w:rsid w:val="00A460B4"/>
    <w:rsid w:val="00A70656"/>
    <w:rsid w:val="00A87F57"/>
    <w:rsid w:val="00A94D38"/>
    <w:rsid w:val="00AD20DC"/>
    <w:rsid w:val="00AD2AE8"/>
    <w:rsid w:val="00AD5E3B"/>
    <w:rsid w:val="00B23BD8"/>
    <w:rsid w:val="00B42FD4"/>
    <w:rsid w:val="00B513CB"/>
    <w:rsid w:val="00B71043"/>
    <w:rsid w:val="00B756BE"/>
    <w:rsid w:val="00B80723"/>
    <w:rsid w:val="00B82C54"/>
    <w:rsid w:val="00B93AC0"/>
    <w:rsid w:val="00BB11BC"/>
    <w:rsid w:val="00BC3FDC"/>
    <w:rsid w:val="00BC525B"/>
    <w:rsid w:val="00C0425E"/>
    <w:rsid w:val="00C244C0"/>
    <w:rsid w:val="00C535C2"/>
    <w:rsid w:val="00C54E09"/>
    <w:rsid w:val="00C60C92"/>
    <w:rsid w:val="00C6103B"/>
    <w:rsid w:val="00C641D5"/>
    <w:rsid w:val="00C761E0"/>
    <w:rsid w:val="00CB7DAD"/>
    <w:rsid w:val="00CC423F"/>
    <w:rsid w:val="00CC61E0"/>
    <w:rsid w:val="00D017D9"/>
    <w:rsid w:val="00D04D3E"/>
    <w:rsid w:val="00D16494"/>
    <w:rsid w:val="00D20996"/>
    <w:rsid w:val="00D50519"/>
    <w:rsid w:val="00D73323"/>
    <w:rsid w:val="00DA69DF"/>
    <w:rsid w:val="00DB25B9"/>
    <w:rsid w:val="00DB5939"/>
    <w:rsid w:val="00DC53C8"/>
    <w:rsid w:val="00E04D6E"/>
    <w:rsid w:val="00EA2CFB"/>
    <w:rsid w:val="00EB41D5"/>
    <w:rsid w:val="00F0717E"/>
    <w:rsid w:val="00F24E64"/>
    <w:rsid w:val="00F34DC1"/>
    <w:rsid w:val="00F37F26"/>
    <w:rsid w:val="00F757B6"/>
    <w:rsid w:val="00F82A6D"/>
    <w:rsid w:val="00F837BD"/>
    <w:rsid w:val="00F91826"/>
    <w:rsid w:val="00F946C3"/>
    <w:rsid w:val="00FA5264"/>
    <w:rsid w:val="00FE4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38512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796C7E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121FA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1FA"/>
    <w:rPr>
      <w:rFonts w:asciiTheme="minorHAnsi" w:eastAsiaTheme="minorEastAsia" w:hAnsiTheme="minorHAnsi" w:cstheme="minorBidi"/>
      <w:b/>
      <w:bCs/>
      <w:i/>
      <w:iCs/>
      <w:sz w:val="26"/>
      <w:szCs w:val="26"/>
      <w:lang w:val="en-US" w:eastAsia="en-US"/>
    </w:rPr>
  </w:style>
  <w:style w:type="character" w:customStyle="1" w:styleId="sup">
    <w:name w:val="sup"/>
    <w:basedOn w:val="DefaultParagraphFont"/>
    <w:rsid w:val="00796C7E"/>
    <w:rPr>
      <w:rFonts w:cs="Times New Roman"/>
    </w:rPr>
  </w:style>
  <w:style w:type="character" w:styleId="Hyperlink">
    <w:name w:val="Hyperlink"/>
    <w:basedOn w:val="DefaultParagraphFont"/>
    <w:uiPriority w:val="99"/>
    <w:rsid w:val="00796C7E"/>
    <w:rPr>
      <w:color w:val="0000FF"/>
      <w:u w:val="single"/>
    </w:rPr>
  </w:style>
  <w:style w:type="paragraph" w:customStyle="1" w:styleId="style1">
    <w:name w:val="style1"/>
    <w:basedOn w:val="Normal"/>
    <w:rsid w:val="00037CEC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rsid w:val="006E26F8"/>
    <w:rPr>
      <w:rFonts w:ascii="Tahoma" w:hAnsi="Tahoma"/>
      <w:sz w:val="16"/>
      <w:szCs w:val="16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E26F8"/>
    <w:rPr>
      <w:rFonts w:ascii="Tahoma" w:hAnsi="Tahoma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628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8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8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516</TotalTime>
  <Pages>2</Pages>
  <Words>68</Words>
  <Characters>391</Characters>
  <Application>Microsoft Office Outlook</Application>
  <DocSecurity>0</DocSecurity>
  <Lines>0</Lines>
  <Paragraphs>0</Paragraphs>
  <ScaleCrop>false</ScaleCrop>
  <Company>Sermons4Kids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Charles Kirkpatrick</dc:creator>
  <cp:keywords/>
  <dc:description/>
  <cp:lastModifiedBy>Charles Kirkpatrick</cp:lastModifiedBy>
  <cp:revision>6</cp:revision>
  <cp:lastPrinted>2010-09-12T14:59:00Z</cp:lastPrinted>
  <dcterms:created xsi:type="dcterms:W3CDTF">2010-09-12T07:03:00Z</dcterms:created>
  <dcterms:modified xsi:type="dcterms:W3CDTF">2010-09-12T15:38:00Z</dcterms:modified>
</cp:coreProperties>
</file>